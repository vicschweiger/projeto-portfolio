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E181" w14:textId="77777777" w:rsidR="00EC220F" w:rsidRDefault="008E3011">
      <w:pPr>
        <w:pStyle w:val="Name"/>
      </w:pPr>
      <w:r>
        <w:t xml:space="preserve">Victoria Schweiger Pacheco </w:t>
      </w:r>
    </w:p>
    <w:p w14:paraId="0B9FDB5F" w14:textId="4733946E" w:rsidR="00EC220F" w:rsidRDefault="00156621">
      <w:pPr>
        <w:pStyle w:val="ContactInfo"/>
      </w:pPr>
      <w:proofErr w:type="spellStart"/>
      <w:r>
        <w:t>Rua</w:t>
      </w:r>
      <w:proofErr w:type="spellEnd"/>
      <w:r>
        <w:t xml:space="preserve"> Jonas Gomes de Souza 80</w:t>
      </w:r>
      <w:r w:rsidR="00986E4E">
        <w:t xml:space="preserve"> | (11)95418-5689 | mv.victoriaschweiger@gmail.com</w:t>
      </w:r>
    </w:p>
    <w:p w14:paraId="0EAF8642" w14:textId="40681B2B" w:rsidR="00EC220F" w:rsidRDefault="00986E4E">
      <w:pPr>
        <w:pStyle w:val="Heading1"/>
      </w:pPr>
      <w:r>
        <w:t xml:space="preserve">Objetivo </w:t>
      </w:r>
    </w:p>
    <w:p w14:paraId="7EBE5509" w14:textId="29A54969" w:rsidR="00EC220F" w:rsidRDefault="00986E4E">
      <w:proofErr w:type="spellStart"/>
      <w:r>
        <w:t>Agregar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 w:rsidR="000A08F6">
        <w:t>conhecimentos</w:t>
      </w:r>
      <w:proofErr w:type="spellEnd"/>
      <w:r w:rsidR="000A08F6">
        <w:t xml:space="preserve">, </w:t>
      </w:r>
      <w:proofErr w:type="spellStart"/>
      <w:r w:rsidR="00CA4897">
        <w:t>desenvolver</w:t>
      </w:r>
      <w:proofErr w:type="spellEnd"/>
      <w:r w:rsidR="00CA4897">
        <w:t xml:space="preserve"> </w:t>
      </w:r>
      <w:proofErr w:type="spellStart"/>
      <w:r w:rsidR="00CA4897">
        <w:t xml:space="preserve">e </w:t>
      </w:r>
      <w:r w:rsidR="000A08F6">
        <w:t>colaborar</w:t>
      </w:r>
      <w:proofErr w:type="spellEnd"/>
      <w:r w:rsidR="000A08F6">
        <w:t xml:space="preserve">  com </w:t>
      </w:r>
      <w:proofErr w:type="spellStart"/>
      <w:r w:rsidR="000A08F6">
        <w:t>os</w:t>
      </w:r>
      <w:proofErr w:type="spellEnd"/>
      <w:r w:rsidR="000A08F6">
        <w:t xml:space="preserve"> </w:t>
      </w:r>
      <w:proofErr w:type="spellStart"/>
      <w:r w:rsidR="000A08F6">
        <w:t>interesses</w:t>
      </w:r>
      <w:proofErr w:type="spellEnd"/>
      <w:r w:rsidR="000A08F6">
        <w:t xml:space="preserve"> da </w:t>
      </w:r>
      <w:proofErr w:type="spellStart"/>
      <w:r w:rsidR="000A08F6">
        <w:t>empresa</w:t>
      </w:r>
      <w:proofErr w:type="spellEnd"/>
      <w:r w:rsidR="000A08F6">
        <w:t xml:space="preserve"> </w:t>
      </w:r>
    </w:p>
    <w:sdt>
      <w:sdtPr>
        <w:id w:val="1728489637"/>
        <w:placeholder>
          <w:docPart w:val="AC14711D7F0C3E41916A9A367A18D6AD"/>
        </w:placeholder>
        <w:temporary/>
        <w:showingPlcHdr/>
        <w15:appearance w15:val="hidden"/>
      </w:sdtPr>
      <w:sdtContent>
        <w:p w14:paraId="66D129E9" w14:textId="77777777" w:rsidR="00EC220F" w:rsidRDefault="00000000">
          <w:pPr>
            <w:pStyle w:val="Heading1"/>
          </w:pPr>
          <w:r>
            <w:t>Experience</w:t>
          </w:r>
        </w:p>
      </w:sdtContent>
    </w:sdt>
    <w:p w14:paraId="0141C25D" w14:textId="0E6A8C0C" w:rsidR="00EC220F" w:rsidRDefault="00CA4897">
      <w:proofErr w:type="spellStart"/>
      <w:r>
        <w:t>Clínica</w:t>
      </w:r>
      <w:proofErr w:type="spellEnd"/>
      <w:r>
        <w:t xml:space="preserve"> </w:t>
      </w:r>
      <w:proofErr w:type="spellStart"/>
      <w:r>
        <w:t>Veterinária</w:t>
      </w:r>
      <w:proofErr w:type="spellEnd"/>
      <w:r>
        <w:t xml:space="preserve"> </w:t>
      </w:r>
      <w:proofErr w:type="spellStart"/>
      <w:r>
        <w:t>Mbou</w:t>
      </w:r>
      <w:proofErr w:type="spellEnd"/>
      <w:r>
        <w:t xml:space="preserve"> </w:t>
      </w:r>
      <w:proofErr w:type="spellStart"/>
      <w:r>
        <w:t>Mirim</w:t>
      </w:r>
      <w:proofErr w:type="spellEnd"/>
      <w:r>
        <w:t>/</w:t>
      </w:r>
      <w:proofErr w:type="spellStart"/>
      <w:r>
        <w:t>Parelheiros</w:t>
      </w:r>
      <w:proofErr w:type="spellEnd"/>
      <w:r>
        <w:t xml:space="preserve"> </w:t>
      </w:r>
    </w:p>
    <w:p w14:paraId="52CA20C8" w14:textId="2629FA18" w:rsidR="00EC220F" w:rsidRDefault="00AA1218">
      <w:proofErr w:type="spellStart"/>
      <w:r>
        <w:t>Médico</w:t>
      </w:r>
      <w:proofErr w:type="spellEnd"/>
      <w:r>
        <w:t xml:space="preserve"> </w:t>
      </w:r>
      <w:proofErr w:type="spellStart"/>
      <w:r>
        <w:t>Veterinário</w:t>
      </w:r>
      <w:proofErr w:type="spellEnd"/>
      <w:r>
        <w:t xml:space="preserve"> </w:t>
      </w:r>
      <w:proofErr w:type="spellStart"/>
      <w:r>
        <w:t>especialista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Clínica</w:t>
      </w:r>
      <w:proofErr w:type="spellEnd"/>
      <w:r>
        <w:t xml:space="preserve"> </w:t>
      </w:r>
      <w:proofErr w:type="spellStart"/>
      <w:r>
        <w:t>Médica</w:t>
      </w:r>
      <w:proofErr w:type="spellEnd"/>
      <w:r>
        <w:t xml:space="preserve"> e </w:t>
      </w:r>
      <w:proofErr w:type="spellStart"/>
      <w:r>
        <w:t>Cirúrgica</w:t>
      </w:r>
      <w:proofErr w:type="spellEnd"/>
      <w:r>
        <w:t xml:space="preserve"> de </w:t>
      </w:r>
      <w:proofErr w:type="spellStart"/>
      <w:r>
        <w:t>Pequenos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</w:t>
      </w:r>
      <w:r w:rsidR="001639BB">
        <w:t xml:space="preserve">| </w:t>
      </w:r>
      <w:proofErr w:type="spellStart"/>
      <w:r w:rsidR="001639BB">
        <w:t>desde</w:t>
      </w:r>
      <w:proofErr w:type="spellEnd"/>
      <w:r w:rsidR="001639BB">
        <w:t xml:space="preserve"> JAN/2020</w:t>
      </w:r>
    </w:p>
    <w:p w14:paraId="710A79CD" w14:textId="4CAB48C8" w:rsidR="00EC220F" w:rsidRDefault="001639BB">
      <w:pPr>
        <w:pStyle w:val="ListBullet"/>
      </w:pPr>
      <w:proofErr w:type="spellStart"/>
      <w:r>
        <w:t>Atendimento</w:t>
      </w:r>
      <w:proofErr w:type="spellEnd"/>
      <w:r>
        <w:t xml:space="preserve"> </w:t>
      </w:r>
      <w:proofErr w:type="spellStart"/>
      <w:r>
        <w:t>clínico</w:t>
      </w:r>
      <w:proofErr w:type="spellEnd"/>
      <w:r>
        <w:t xml:space="preserve"> e </w:t>
      </w:r>
      <w:proofErr w:type="spellStart"/>
      <w:r>
        <w:t>cirúrgico</w:t>
      </w:r>
      <w:proofErr w:type="spellEnd"/>
      <w:r>
        <w:t xml:space="preserve"> </w:t>
      </w:r>
      <w:proofErr w:type="spellStart"/>
      <w:r>
        <w:t>eletivo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emergencial</w:t>
      </w:r>
      <w:proofErr w:type="spellEnd"/>
      <w:r>
        <w:t xml:space="preserve"> </w:t>
      </w:r>
    </w:p>
    <w:p w14:paraId="39EFABA7" w14:textId="5612BA52" w:rsidR="00EC220F" w:rsidRDefault="000E5A33">
      <w:pPr>
        <w:pStyle w:val="Heading1"/>
      </w:pPr>
      <w:r>
        <w:t xml:space="preserve">Educação </w:t>
      </w:r>
    </w:p>
    <w:p w14:paraId="27A8666E" w14:textId="04DD0E04" w:rsidR="00DE47F2" w:rsidRDefault="000E5A33">
      <w:proofErr w:type="spellStart"/>
      <w:r>
        <w:t>Universidade</w:t>
      </w:r>
      <w:proofErr w:type="spellEnd"/>
      <w:r>
        <w:t xml:space="preserve"> </w:t>
      </w:r>
      <w:proofErr w:type="spellStart"/>
      <w:r>
        <w:t>Cruzeiro</w:t>
      </w:r>
      <w:proofErr w:type="spellEnd"/>
      <w:r>
        <w:t xml:space="preserve"> do </w:t>
      </w:r>
      <w:proofErr w:type="spellStart"/>
      <w:r>
        <w:t>Sul</w:t>
      </w:r>
      <w:proofErr w:type="spellEnd"/>
      <w:r>
        <w:t xml:space="preserve"> (</w:t>
      </w:r>
      <w:r w:rsidR="00DE47F2">
        <w:t xml:space="preserve">UNICSUL) – ENGENHARIA DE SOFTWARE 2022 – </w:t>
      </w:r>
      <w:proofErr w:type="spellStart"/>
      <w:r w:rsidR="00DE47F2">
        <w:t>Cursando</w:t>
      </w:r>
      <w:proofErr w:type="spellEnd"/>
    </w:p>
    <w:p w14:paraId="026E63F4" w14:textId="17DFD830" w:rsidR="00DE47F2" w:rsidRDefault="00DE47F2">
      <w:proofErr w:type="spellStart"/>
      <w:r>
        <w:t>Universidade</w:t>
      </w:r>
      <w:proofErr w:type="spellEnd"/>
      <w:r>
        <w:t xml:space="preserve"> de Santo </w:t>
      </w:r>
      <w:proofErr w:type="spellStart"/>
      <w:r>
        <w:t>Amaro</w:t>
      </w:r>
      <w:proofErr w:type="spellEnd"/>
      <w:r>
        <w:t xml:space="preserve"> (UNISA) – </w:t>
      </w:r>
      <w:proofErr w:type="spellStart"/>
      <w:r>
        <w:t>Clínica</w:t>
      </w:r>
      <w:proofErr w:type="spellEnd"/>
      <w:r>
        <w:t xml:space="preserve"> </w:t>
      </w:r>
      <w:proofErr w:type="spellStart"/>
      <w:r>
        <w:t>Médica</w:t>
      </w:r>
      <w:proofErr w:type="spellEnd"/>
      <w:r>
        <w:t xml:space="preserve"> e </w:t>
      </w:r>
      <w:proofErr w:type="spellStart"/>
      <w:r>
        <w:t>Cirúrgica</w:t>
      </w:r>
      <w:proofErr w:type="spellEnd"/>
      <w:r>
        <w:t xml:space="preserve"> de </w:t>
      </w:r>
      <w:proofErr w:type="spellStart"/>
      <w:r>
        <w:t>Pequenos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</w:t>
      </w:r>
      <w:r w:rsidR="005E301E">
        <w:t>– CONCLUIDO EM 2019</w:t>
      </w:r>
    </w:p>
    <w:p w14:paraId="017558A5" w14:textId="2710DD8C" w:rsidR="005E301E" w:rsidRDefault="009038BF">
      <w:proofErr w:type="spellStart"/>
      <w:r>
        <w:t>Universidade</w:t>
      </w:r>
      <w:proofErr w:type="spellEnd"/>
      <w:r>
        <w:t xml:space="preserve"> de Santo </w:t>
      </w:r>
      <w:proofErr w:type="spellStart"/>
      <w:r>
        <w:t>Amaro</w:t>
      </w:r>
      <w:proofErr w:type="spellEnd"/>
      <w:r>
        <w:t xml:space="preserve"> (</w:t>
      </w:r>
      <w:r w:rsidR="00EA79BB">
        <w:t xml:space="preserve">UNISA) – MEDICINA VETERINÁRIA – </w:t>
      </w:r>
      <w:proofErr w:type="spellStart"/>
      <w:r w:rsidR="00EA79BB">
        <w:t>Concluído</w:t>
      </w:r>
      <w:proofErr w:type="spellEnd"/>
      <w:r w:rsidR="00EA79BB">
        <w:t xml:space="preserve"> </w:t>
      </w:r>
      <w:proofErr w:type="spellStart"/>
      <w:r w:rsidR="00EA79BB">
        <w:t>em</w:t>
      </w:r>
      <w:proofErr w:type="spellEnd"/>
      <w:r w:rsidR="00EA79BB">
        <w:t xml:space="preserve"> 2017</w:t>
      </w:r>
    </w:p>
    <w:p w14:paraId="19E277A9" w14:textId="5FFD40E2" w:rsidR="00EC220F" w:rsidRDefault="000E5A33">
      <w:pPr>
        <w:pStyle w:val="Heading1"/>
      </w:pPr>
      <w:r>
        <w:t xml:space="preserve">conhecimentos </w:t>
      </w:r>
    </w:p>
    <w:p w14:paraId="13A8B61A" w14:textId="77777777" w:rsidR="00D63151" w:rsidRDefault="00D63151">
      <w:pPr>
        <w:pStyle w:val="ListBullet"/>
      </w:pPr>
      <w:proofErr w:type="spellStart"/>
      <w:r>
        <w:t>Inglês</w:t>
      </w:r>
      <w:proofErr w:type="spellEnd"/>
      <w:r>
        <w:t xml:space="preserve"> </w:t>
      </w:r>
      <w:proofErr w:type="spellStart"/>
      <w:r>
        <w:t>Avançado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Yazigi</w:t>
      </w:r>
      <w:proofErr w:type="spellEnd"/>
      <w:r>
        <w:t xml:space="preserve"> </w:t>
      </w:r>
      <w:proofErr w:type="spellStart"/>
      <w:r>
        <w:t>Internexus</w:t>
      </w:r>
      <w:proofErr w:type="spellEnd"/>
    </w:p>
    <w:p w14:paraId="4A5ECA54" w14:textId="330D7EC7" w:rsidR="00D63151" w:rsidRDefault="002442C4">
      <w:pPr>
        <w:pStyle w:val="ListBullet"/>
      </w:pPr>
      <w:proofErr w:type="spellStart"/>
      <w:r>
        <w:t>Espanhol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</w:t>
      </w:r>
    </w:p>
    <w:p w14:paraId="6D0AFCF9" w14:textId="18FF3F9F" w:rsidR="00EC220F" w:rsidRDefault="002442C4" w:rsidP="002442C4">
      <w:pPr>
        <w:pStyle w:val="ListBullet"/>
      </w:pPr>
      <w:r>
        <w:t xml:space="preserve">HTML </w:t>
      </w:r>
      <w:proofErr w:type="spellStart"/>
      <w:r>
        <w:t>B</w:t>
      </w:r>
      <w:r w:rsidR="00C81FCB">
        <w:t>ásico</w:t>
      </w:r>
      <w:proofErr w:type="spellEnd"/>
      <w:r w:rsidR="00C81FCB">
        <w:t xml:space="preserve"> </w:t>
      </w:r>
    </w:p>
    <w:p w14:paraId="13387721" w14:textId="147ED0F2" w:rsidR="00C81FCB" w:rsidRDefault="00C81FCB" w:rsidP="00C81FCB">
      <w:pPr>
        <w:pStyle w:val="ListBullet"/>
      </w:pPr>
      <w:proofErr w:type="spellStart"/>
      <w:r>
        <w:t>Pacote</w:t>
      </w:r>
      <w:proofErr w:type="spellEnd"/>
      <w:r>
        <w:t xml:space="preserve"> Office, Windows, Linux</w:t>
      </w:r>
    </w:p>
    <w:sectPr w:rsidR="00C81FCB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EC52" w14:textId="77777777" w:rsidR="00422057" w:rsidRDefault="00422057">
      <w:r>
        <w:separator/>
      </w:r>
    </w:p>
  </w:endnote>
  <w:endnote w:type="continuationSeparator" w:id="0">
    <w:p w14:paraId="52601C6B" w14:textId="77777777" w:rsidR="00422057" w:rsidRDefault="0042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5F31" w14:textId="77777777" w:rsidR="00EC220F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ABE3" w14:textId="77777777" w:rsidR="00422057" w:rsidRDefault="00422057">
      <w:r>
        <w:separator/>
      </w:r>
    </w:p>
  </w:footnote>
  <w:footnote w:type="continuationSeparator" w:id="0">
    <w:p w14:paraId="40C17366" w14:textId="77777777" w:rsidR="00422057" w:rsidRDefault="0042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DFD0" w14:textId="77777777" w:rsidR="00EC220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D9207AA" wp14:editId="763CD0B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BEB3E5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0B77" w14:textId="77777777" w:rsidR="00EC220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209D2F" wp14:editId="7C3AC2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3D06F2" w14:textId="77777777" w:rsidR="00EC220F" w:rsidRDefault="00EC22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6209D2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53D06F2" w14:textId="77777777" w:rsidR="00EC220F" w:rsidRDefault="00EC22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014287">
    <w:abstractNumId w:val="9"/>
  </w:num>
  <w:num w:numId="2" w16cid:durableId="186065107">
    <w:abstractNumId w:val="11"/>
  </w:num>
  <w:num w:numId="3" w16cid:durableId="1978103702">
    <w:abstractNumId w:val="10"/>
  </w:num>
  <w:num w:numId="4" w16cid:durableId="1230458591">
    <w:abstractNumId w:val="7"/>
  </w:num>
  <w:num w:numId="5" w16cid:durableId="1005934115">
    <w:abstractNumId w:val="6"/>
  </w:num>
  <w:num w:numId="6" w16cid:durableId="1064252356">
    <w:abstractNumId w:val="5"/>
  </w:num>
  <w:num w:numId="7" w16cid:durableId="1416632256">
    <w:abstractNumId w:val="4"/>
  </w:num>
  <w:num w:numId="8" w16cid:durableId="437212495">
    <w:abstractNumId w:val="8"/>
  </w:num>
  <w:num w:numId="9" w16cid:durableId="291177818">
    <w:abstractNumId w:val="3"/>
  </w:num>
  <w:num w:numId="10" w16cid:durableId="1478692772">
    <w:abstractNumId w:val="2"/>
  </w:num>
  <w:num w:numId="11" w16cid:durableId="2000695793">
    <w:abstractNumId w:val="1"/>
  </w:num>
  <w:num w:numId="12" w16cid:durableId="1269192998">
    <w:abstractNumId w:val="0"/>
  </w:num>
  <w:num w:numId="13" w16cid:durableId="1283534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1"/>
    <w:rsid w:val="000A08F6"/>
    <w:rsid w:val="000E5A33"/>
    <w:rsid w:val="00156621"/>
    <w:rsid w:val="001639BB"/>
    <w:rsid w:val="002442C4"/>
    <w:rsid w:val="00422057"/>
    <w:rsid w:val="005E301E"/>
    <w:rsid w:val="008E3011"/>
    <w:rsid w:val="009038BF"/>
    <w:rsid w:val="00986E4E"/>
    <w:rsid w:val="00AA1218"/>
    <w:rsid w:val="00C22A92"/>
    <w:rsid w:val="00C81FCB"/>
    <w:rsid w:val="00CA4897"/>
    <w:rsid w:val="00D63151"/>
    <w:rsid w:val="00DE47F2"/>
    <w:rsid w:val="00EA79BB"/>
    <w:rsid w:val="00E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5CFB"/>
  <w15:chartTrackingRefBased/>
  <w15:docId w15:val="{BA208CB8-DD56-0D45-BFA4-F004DB71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9A82F57-C175-2744-883C-09F1E8492429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14711D7F0C3E41916A9A367A18D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87141-8FC4-3A42-A74E-3B5183B10F1B}"/>
      </w:docPartPr>
      <w:docPartBody>
        <w:p w:rsidR="00000000" w:rsidRDefault="00000000">
          <w:pPr>
            <w:pStyle w:val="AC14711D7F0C3E41916A9A367A18D6A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41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96"/>
    <w:rsid w:val="00B8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E378E620450A40991E6634A8FA1D90">
    <w:name w:val="12E378E620450A40991E6634A8FA1D90"/>
  </w:style>
  <w:style w:type="paragraph" w:customStyle="1" w:styleId="E083F0B7ED6CF34F97823C502ACABE0F">
    <w:name w:val="E083F0B7ED6CF34F97823C502ACABE0F"/>
  </w:style>
  <w:style w:type="paragraph" w:customStyle="1" w:styleId="A9209C756ED238479FA2C13C22D76FAD">
    <w:name w:val="A9209C756ED238479FA2C13C22D76FAD"/>
  </w:style>
  <w:style w:type="paragraph" w:customStyle="1" w:styleId="2E5D2157DDC54F4FB60233DDB7DA6D61">
    <w:name w:val="2E5D2157DDC54F4FB60233DDB7DA6D61"/>
  </w:style>
  <w:style w:type="paragraph" w:customStyle="1" w:styleId="AC14711D7F0C3E41916A9A367A18D6AD">
    <w:name w:val="AC14711D7F0C3E41916A9A367A18D6AD"/>
  </w:style>
  <w:style w:type="paragraph" w:customStyle="1" w:styleId="223B4A828BA5CD4181B88BFF6C59AB6A">
    <w:name w:val="223B4A828BA5CD4181B88BFF6C59AB6A"/>
  </w:style>
  <w:style w:type="paragraph" w:customStyle="1" w:styleId="4D3CD8577A442244BB4952E803F4B638">
    <w:name w:val="4D3CD8577A442244BB4952E803F4B63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C7DBC0F235D474ABDE7A34ABB99CE7F">
    <w:name w:val="8C7DBC0F235D474ABDE7A34ABB99CE7F"/>
  </w:style>
  <w:style w:type="paragraph" w:customStyle="1" w:styleId="FE4B6B89090C904D81F70492B8E4A2F1">
    <w:name w:val="FE4B6B89090C904D81F70492B8E4A2F1"/>
  </w:style>
  <w:style w:type="paragraph" w:customStyle="1" w:styleId="F276E3540D24F94D827B30E86207DB41">
    <w:name w:val="F276E3540D24F94D827B30E86207DB41"/>
  </w:style>
  <w:style w:type="paragraph" w:customStyle="1" w:styleId="9A03459CA385DA4C86DDD55B91A88DBC">
    <w:name w:val="9A03459CA385DA4C86DDD55B91A88DBC"/>
  </w:style>
  <w:style w:type="paragraph" w:customStyle="1" w:styleId="DFEB3E429607EF498446952BB45BFDE2">
    <w:name w:val="DFEB3E429607EF498446952BB45BF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{79A82F57-C175-2744-883C-09F1E8492429}tf50002018.dotx</Template>
  <TotalTime>27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Schweiger</dc:creator>
  <cp:keywords/>
  <dc:description/>
  <cp:lastModifiedBy>Victoria Schweiger</cp:lastModifiedBy>
  <cp:revision>17</cp:revision>
  <dcterms:created xsi:type="dcterms:W3CDTF">2022-10-25T14:36:00Z</dcterms:created>
  <dcterms:modified xsi:type="dcterms:W3CDTF">2022-10-25T15:03:00Z</dcterms:modified>
</cp:coreProperties>
</file>